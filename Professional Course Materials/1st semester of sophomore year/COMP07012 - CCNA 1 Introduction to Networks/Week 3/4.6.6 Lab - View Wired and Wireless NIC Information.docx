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1906" w14:textId="042C83AD" w:rsidR="004D36D7" w:rsidRPr="00FD4A68" w:rsidRDefault="0020333F" w:rsidP="00732BB9">
      <w:pPr>
        <w:pStyle w:val="Title"/>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p>
    <w:p w14:paraId="69A1B22C" w14:textId="77777777" w:rsidR="00B2291D" w:rsidRPr="00BB73FF" w:rsidRDefault="00B2291D" w:rsidP="00E33DE6">
      <w:pPr>
        <w:pStyle w:val="Heading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Heading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Heading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Heading1"/>
      </w:pPr>
      <w:r>
        <w:t>Instructions</w:t>
      </w:r>
    </w:p>
    <w:p w14:paraId="0A0A632A" w14:textId="12B739C1" w:rsidR="00B2291D" w:rsidRDefault="00B2291D" w:rsidP="00B2291D">
      <w:pPr>
        <w:pStyle w:val="Heading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Heading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Heading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lastRenderedPageBreak/>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Heading4"/>
      </w:pPr>
      <w:r>
        <w:t>Questions:</w:t>
      </w:r>
    </w:p>
    <w:p w14:paraId="091977ED" w14:textId="77777777" w:rsidR="00B2291D" w:rsidRDefault="00B2291D" w:rsidP="00E33DE6">
      <w:pPr>
        <w:pStyle w:val="BodyTextL50"/>
        <w:spacing w:before="0"/>
      </w:pPr>
      <w:r>
        <w:t>What is the Service Set Identifier (SSID) for the wireless router of your connection?</w:t>
      </w:r>
    </w:p>
    <w:p w14:paraId="311A83BC" w14:textId="4988B4CC" w:rsidR="00BE6317" w:rsidRDefault="00BE6317" w:rsidP="00371347">
      <w:pPr>
        <w:pStyle w:val="AnswerLineL50"/>
      </w:pPr>
      <w:r>
        <w:t>Type your answers here.</w:t>
      </w:r>
    </w:p>
    <w:p w14:paraId="69D8C240" w14:textId="77777777" w:rsidR="00B2291D" w:rsidRDefault="00B2291D" w:rsidP="00B2291D">
      <w:pPr>
        <w:pStyle w:val="BodyTextL50"/>
      </w:pPr>
      <w:r>
        <w:t>What is the speed of your wireless connection?</w:t>
      </w:r>
    </w:p>
    <w:p w14:paraId="3BA10EE8" w14:textId="7B6FA116" w:rsidR="00BE6317" w:rsidRDefault="00BE6317" w:rsidP="00371347">
      <w:pPr>
        <w:pStyle w:val="AnswerLineL50"/>
      </w:pPr>
      <w:r>
        <w:t>Type your answers here.</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Heading4"/>
      </w:pPr>
      <w:r>
        <w:t>Questions:</w:t>
      </w:r>
    </w:p>
    <w:p w14:paraId="0D8D6A94" w14:textId="77777777" w:rsidR="00B2291D" w:rsidRDefault="00B2291D" w:rsidP="00371347">
      <w:pPr>
        <w:pStyle w:val="BodyTextL50"/>
        <w:spacing w:before="0"/>
      </w:pPr>
      <w:r>
        <w:t>What is the MAC address of your wireless NIC?</w:t>
      </w:r>
    </w:p>
    <w:p w14:paraId="053E7753" w14:textId="77777777" w:rsidR="00BE6317" w:rsidRDefault="00BE6317" w:rsidP="00BE6317">
      <w:pPr>
        <w:pStyle w:val="AnswerLineL50"/>
      </w:pPr>
      <w:r>
        <w:t>Type your answers here.</w:t>
      </w:r>
    </w:p>
    <w:p w14:paraId="55EB9227" w14:textId="77777777"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p>
    <w:p w14:paraId="4952BD35" w14:textId="77777777" w:rsidR="00BE6317" w:rsidRDefault="00BE6317" w:rsidP="0092630D">
      <w:pPr>
        <w:pStyle w:val="AnswerLineL50"/>
        <w:spacing w:before="600" w:after="600"/>
      </w:pPr>
      <w:r>
        <w:t>Type your answers here.</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Heading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lastRenderedPageBreak/>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Heading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Heading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Heading3"/>
      </w:pPr>
      <w:r>
        <w:lastRenderedPageBreak/>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Heading1"/>
        <w:numPr>
          <w:ilvl w:val="0"/>
          <w:numId w:val="3"/>
        </w:numPr>
      </w:pPr>
      <w:r>
        <w:t>Reflection</w:t>
      </w:r>
      <w:r w:rsidR="00E375A7">
        <w:t xml:space="preserve"> Question</w:t>
      </w:r>
    </w:p>
    <w:p w14:paraId="33EB5E48" w14:textId="77777777" w:rsidR="00B2291D" w:rsidRDefault="00B2291D" w:rsidP="00B2291D">
      <w:pPr>
        <w:pStyle w:val="BodyTextL25"/>
      </w:pPr>
      <w:r>
        <w:t>Why would you activate more than one NIC on a PC?</w:t>
      </w:r>
    </w:p>
    <w:p w14:paraId="1E36D86F" w14:textId="2D731EF6" w:rsidR="00B2291D" w:rsidRPr="00F8701B" w:rsidRDefault="00E375A7" w:rsidP="00E566CE">
      <w:pPr>
        <w:pStyle w:val="AnswerLineL25"/>
      </w:pPr>
      <w:r w:rsidRPr="000C019E">
        <w:t>Type your ans</w:t>
      </w:r>
      <w:bookmarkStart w:id="0" w:name="_GoBack"/>
      <w:bookmarkEnd w:id="0"/>
      <w:r w:rsidRPr="000C019E">
        <w:t>wers here.</w:t>
      </w:r>
    </w:p>
    <w:p w14:paraId="2F467425" w14:textId="0BE9DCEC" w:rsidR="00C162C0" w:rsidRDefault="00C162C0" w:rsidP="008F40E0">
      <w:pPr>
        <w:pStyle w:val="BodyTextL25"/>
        <w:rPr>
          <w:rStyle w:val="DevConfigGray"/>
          <w:rFonts w:ascii="Arial" w:hAnsi="Arial"/>
          <w:i/>
          <w:shd w:val="clear" w:color="auto" w:fill="auto"/>
        </w:rPr>
      </w:pP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D50A" w14:textId="77777777" w:rsidR="0020333F" w:rsidRDefault="0020333F" w:rsidP="00710659">
      <w:pPr>
        <w:spacing w:after="0" w:line="240" w:lineRule="auto"/>
      </w:pPr>
      <w:r>
        <w:separator/>
      </w:r>
    </w:p>
    <w:p w14:paraId="55EF9DA0" w14:textId="77777777" w:rsidR="0020333F" w:rsidRDefault="0020333F"/>
  </w:endnote>
  <w:endnote w:type="continuationSeparator" w:id="0">
    <w:p w14:paraId="711B0AF8" w14:textId="77777777" w:rsidR="0020333F" w:rsidRDefault="0020333F" w:rsidP="00710659">
      <w:pPr>
        <w:spacing w:after="0" w:line="240" w:lineRule="auto"/>
      </w:pPr>
      <w:r>
        <w:continuationSeparator/>
      </w:r>
    </w:p>
    <w:p w14:paraId="3580C9E6" w14:textId="77777777" w:rsidR="0020333F" w:rsidRDefault="00203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1C82" w14:textId="669E90C0"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263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2C9E" w14:textId="74087990"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263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D18D" w14:textId="77777777" w:rsidR="0020333F" w:rsidRDefault="0020333F" w:rsidP="00710659">
      <w:pPr>
        <w:spacing w:after="0" w:line="240" w:lineRule="auto"/>
      </w:pPr>
      <w:r>
        <w:separator/>
      </w:r>
    </w:p>
    <w:p w14:paraId="2A58DE66" w14:textId="77777777" w:rsidR="0020333F" w:rsidRDefault="0020333F"/>
  </w:footnote>
  <w:footnote w:type="continuationSeparator" w:id="0">
    <w:p w14:paraId="1B6B358B" w14:textId="77777777" w:rsidR="0020333F" w:rsidRDefault="0020333F" w:rsidP="00710659">
      <w:pPr>
        <w:spacing w:after="0" w:line="240" w:lineRule="auto"/>
      </w:pPr>
      <w:r>
        <w:continuationSeparator/>
      </w:r>
    </w:p>
    <w:p w14:paraId="7AF1D9C1" w14:textId="77777777" w:rsidR="0020333F" w:rsidRDefault="00203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D4C42"/>
    <w:rsid w:val="0058710E"/>
    <w:rsid w:val="00674EDF"/>
    <w:rsid w:val="008372DC"/>
    <w:rsid w:val="00CE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DH</cp:lastModifiedBy>
  <cp:revision>3</cp:revision>
  <dcterms:created xsi:type="dcterms:W3CDTF">2019-11-25T22:15:00Z</dcterms:created>
  <dcterms:modified xsi:type="dcterms:W3CDTF">2019-11-25T22:16:00Z</dcterms:modified>
</cp:coreProperties>
</file>