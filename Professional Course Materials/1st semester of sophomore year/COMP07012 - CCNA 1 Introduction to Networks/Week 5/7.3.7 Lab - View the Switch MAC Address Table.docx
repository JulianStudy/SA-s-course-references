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5898A" w14:textId="5894FB8C" w:rsidR="004D36D7" w:rsidRPr="00FD4A68" w:rsidRDefault="00170940" w:rsidP="007C1A01">
      <w:pPr>
        <w:pStyle w:val="AnswerLineL25"/>
        <w:ind w:left="0"/>
        <w:rPr>
          <w:rStyle w:val="LabTitleInstVersred"/>
          <w:b/>
          <w:color w:val="auto"/>
        </w:rPr>
      </w:pPr>
      <w:sdt>
        <w:sdtPr>
          <w:rPr>
            <w:rStyle w:val="TitleChar"/>
            <w:b/>
            <w:i w:val="0"/>
            <w:color w:val="auto"/>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B2F1C" w:rsidRPr="007C1A01">
            <w:rPr>
              <w:rStyle w:val="TitleChar"/>
              <w:b/>
              <w:i w:val="0"/>
              <w:color w:val="auto"/>
            </w:rPr>
            <w:t>Lab - View the Switch MAC Address Table</w:t>
          </w:r>
        </w:sdtContent>
      </w:sdt>
      <w:r w:rsidR="004D36D7" w:rsidRPr="00FD4A68">
        <w:t xml:space="preserve"> </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What are the Ethernet adapter physical addresses?</w:t>
      </w:r>
    </w:p>
    <w:p w14:paraId="2E47E476" w14:textId="77777777" w:rsidR="00412A20" w:rsidRDefault="00D815E5" w:rsidP="00D815E5">
      <w:pPr>
        <w:pStyle w:val="SubStepAlpha"/>
        <w:numPr>
          <w:ilvl w:val="0"/>
          <w:numId w:val="0"/>
        </w:numPr>
        <w:ind w:left="720"/>
      </w:pPr>
      <w:r>
        <w:t>PC-A MAC Address:</w:t>
      </w:r>
    </w:p>
    <w:p w14:paraId="171447A7" w14:textId="77777777" w:rsidR="00412A20" w:rsidRDefault="00412A20" w:rsidP="00412A20">
      <w:pPr>
        <w:pStyle w:val="AnswerLineL50"/>
      </w:pPr>
      <w:r>
        <w:t>Type your answers here.</w:t>
      </w:r>
    </w:p>
    <w:p w14:paraId="2603BCB6" w14:textId="77777777" w:rsidR="00D815E5" w:rsidRDefault="00D815E5" w:rsidP="00D815E5">
      <w:pPr>
        <w:pStyle w:val="SubStepAlpha"/>
        <w:numPr>
          <w:ilvl w:val="0"/>
          <w:numId w:val="0"/>
        </w:numPr>
        <w:ind w:left="720"/>
      </w:pPr>
      <w:r>
        <w:t>PC-B MAC Address:</w:t>
      </w:r>
    </w:p>
    <w:p w14:paraId="786B6A28" w14:textId="77777777" w:rsidR="00412A20" w:rsidRPr="00412A20" w:rsidRDefault="00412A20" w:rsidP="00412A20">
      <w:pPr>
        <w:pStyle w:val="AnswerLineL50"/>
      </w:pPr>
      <w:r w:rsidRPr="00412A20">
        <w:lastRenderedPageBreak/>
        <w:t>Type your answers here.</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0FD90977" w14:textId="77777777" w:rsidR="00412A20" w:rsidRDefault="00D815E5" w:rsidP="00D815E5">
      <w:pPr>
        <w:pStyle w:val="SubStepAlpha"/>
        <w:numPr>
          <w:ilvl w:val="0"/>
          <w:numId w:val="0"/>
        </w:numPr>
        <w:ind w:left="720"/>
      </w:pPr>
      <w:r>
        <w:t>S1 Fast Ethernet 0/1 MAC Address:</w:t>
      </w:r>
    </w:p>
    <w:p w14:paraId="144CC684" w14:textId="77777777" w:rsidR="00412A20" w:rsidRPr="00412A20" w:rsidRDefault="00412A20" w:rsidP="00412A20">
      <w:pPr>
        <w:pStyle w:val="AnswerLineL50"/>
      </w:pPr>
      <w:r w:rsidRPr="00412A20">
        <w:t>Type your answers here.</w:t>
      </w:r>
    </w:p>
    <w:p w14:paraId="22A3FB7C" w14:textId="77777777" w:rsidR="00D87661" w:rsidRDefault="00D815E5" w:rsidP="00D815E5">
      <w:pPr>
        <w:pStyle w:val="BodyTextL50"/>
      </w:pPr>
      <w:r>
        <w:t>S2</w:t>
      </w:r>
      <w:r w:rsidR="00D87661">
        <w:t xml:space="preserve"> Fast Ethernet 0/1 MAC Address:</w:t>
      </w:r>
    </w:p>
    <w:p w14:paraId="07F394AC" w14:textId="77777777" w:rsidR="00D87661" w:rsidRDefault="00D87661" w:rsidP="00D87661">
      <w:pPr>
        <w:pStyle w:val="AnswerLineL50"/>
      </w:pPr>
      <w:r w:rsidRPr="00412A20">
        <w:t>Type your answers here.</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77777777" w:rsidR="00D815E5" w:rsidRDefault="00D87661" w:rsidP="007C1A01">
      <w:pPr>
        <w:pStyle w:val="AnswerLineL50"/>
        <w:spacing w:before="700" w:after="700"/>
      </w:pPr>
      <w:r>
        <w:t>Type your answers here.</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31D03FC3" w14:textId="77777777" w:rsidR="00D815E5" w:rsidRDefault="00D87661" w:rsidP="007C1A01">
      <w:pPr>
        <w:pStyle w:val="AnswerLineL50"/>
        <w:spacing w:before="700" w:after="700"/>
      </w:pPr>
      <w:r>
        <w:t>Type your answers here.</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77777777" w:rsidR="00D87661" w:rsidRDefault="00D87661" w:rsidP="007C1A01">
      <w:pPr>
        <w:pStyle w:val="AnswerLineL50"/>
        <w:spacing w:before="900" w:after="900"/>
      </w:pPr>
      <w:r>
        <w:t>Type your answers here.</w:t>
      </w:r>
    </w:p>
    <w:p w14:paraId="4CA5D75E" w14:textId="77777777" w:rsidR="00D815E5" w:rsidRDefault="00D815E5" w:rsidP="00D815E5">
      <w:pPr>
        <w:pStyle w:val="Heading3"/>
      </w:pPr>
      <w:r>
        <w:lastRenderedPageBreak/>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77777777" w:rsidR="00D815E5" w:rsidRDefault="00D815E5" w:rsidP="00D87661">
      <w:pPr>
        <w:pStyle w:val="BodyTextL50"/>
        <w:spacing w:before="0"/>
      </w:pPr>
      <w:r>
        <w:t>Does the MAC address table have any addresses in it for VLAN 1? Are there other MAC addresses listed?</w:t>
      </w:r>
    </w:p>
    <w:p w14:paraId="4606DBE1" w14:textId="77777777" w:rsidR="00D87661" w:rsidRDefault="00D87661" w:rsidP="007C1A01">
      <w:pPr>
        <w:pStyle w:val="AnswerLineL50"/>
        <w:spacing w:before="300" w:after="300"/>
      </w:pPr>
      <w:r>
        <w:t>Type your answers here.</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2D0924DE" w14:textId="77777777" w:rsidR="00D87661" w:rsidRDefault="00D87661" w:rsidP="00D87661">
      <w:pPr>
        <w:pStyle w:val="AnswerLineL50"/>
      </w:pPr>
      <w:r>
        <w:t>Type your answers here.</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Not including multicast or broadcast addresses, how many device IP-to-MAC address pairs have been learned by ARP?</w:t>
      </w:r>
    </w:p>
    <w:p w14:paraId="75603A10" w14:textId="77777777" w:rsidR="00D87661" w:rsidRDefault="00D87661" w:rsidP="00D87661">
      <w:pPr>
        <w:pStyle w:val="AnswerLineL50"/>
      </w:pPr>
      <w:r>
        <w:t>Type your answers here.</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77777777" w:rsidR="00D87661" w:rsidRDefault="00D87661" w:rsidP="00D87661">
      <w:pPr>
        <w:pStyle w:val="AnswerLineL50"/>
      </w:pPr>
      <w:r>
        <w:t>Type your answers here.</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2D92C715" w14:textId="77777777" w:rsidR="00D87661" w:rsidRDefault="00D87661" w:rsidP="00D87661">
      <w:pPr>
        <w:pStyle w:val="AnswerLineL50"/>
      </w:pPr>
      <w:r>
        <w:t>Type your answers here.</w:t>
      </w:r>
    </w:p>
    <w:p w14:paraId="0F4E82E8" w14:textId="77777777" w:rsidR="00D450B3" w:rsidRDefault="00D450B3" w:rsidP="00D450B3">
      <w:pPr>
        <w:pStyle w:val="ConfigWindow"/>
      </w:pPr>
      <w:bookmarkStart w:id="0" w:name="_GoBack"/>
      <w:bookmarkEnd w:id="0"/>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77777777" w:rsidR="00D87661" w:rsidRDefault="00D87661" w:rsidP="00D87661">
      <w:pPr>
        <w:pStyle w:val="AnswerLineL50"/>
      </w:pPr>
      <w:r>
        <w:t>Type your answers here.</w:t>
      </w:r>
    </w:p>
    <w:p w14:paraId="704B4C2D" w14:textId="77777777"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t>Reflection</w:t>
      </w:r>
      <w:r w:rsidR="00D87661">
        <w:t xml:space="preserve"> Question</w:t>
      </w:r>
    </w:p>
    <w:p w14:paraId="5607619B" w14:textId="77777777" w:rsidR="00D815E5" w:rsidRPr="00A16199"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77777777" w:rsidR="00D87661" w:rsidRDefault="00D87661" w:rsidP="007C1A01">
      <w:pPr>
        <w:pStyle w:val="AnswerLineL25"/>
        <w:spacing w:before="400" w:after="400"/>
      </w:pPr>
      <w:r>
        <w:t>Type your answers here.</w:t>
      </w:r>
    </w:p>
    <w:p w14:paraId="166526AF" w14:textId="77777777" w:rsidR="00D815E5" w:rsidRPr="00D815E5" w:rsidRDefault="00D815E5" w:rsidP="00D815E5">
      <w:pPr>
        <w:pStyle w:val="ConfigWindow"/>
      </w:pPr>
      <w:r w:rsidRPr="00D815E5">
        <w:t>End of Document</w:t>
      </w:r>
    </w:p>
    <w:sectPr w:rsidR="00D815E5" w:rsidRPr="00D815E5"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E3B05" w14:textId="77777777" w:rsidR="00170940" w:rsidRDefault="00170940" w:rsidP="00710659">
      <w:pPr>
        <w:spacing w:after="0" w:line="240" w:lineRule="auto"/>
      </w:pPr>
      <w:r>
        <w:separator/>
      </w:r>
    </w:p>
    <w:p w14:paraId="095B2D73" w14:textId="77777777" w:rsidR="00170940" w:rsidRDefault="00170940"/>
  </w:endnote>
  <w:endnote w:type="continuationSeparator" w:id="0">
    <w:p w14:paraId="221D38D7" w14:textId="77777777" w:rsidR="00170940" w:rsidRDefault="00170940" w:rsidP="00710659">
      <w:pPr>
        <w:spacing w:after="0" w:line="240" w:lineRule="auto"/>
      </w:pPr>
      <w:r>
        <w:continuationSeparator/>
      </w:r>
    </w:p>
    <w:p w14:paraId="561A4E38" w14:textId="77777777" w:rsidR="00170940" w:rsidRDefault="00170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D06D" w14:textId="77777777" w:rsidR="0026483D" w:rsidRDefault="00264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ED2D" w14:textId="3534EB33"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C1A0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D823" w14:textId="0AE0F86D"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C1A0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C01E3" w14:textId="77777777" w:rsidR="00170940" w:rsidRDefault="00170940" w:rsidP="00710659">
      <w:pPr>
        <w:spacing w:after="0" w:line="240" w:lineRule="auto"/>
      </w:pPr>
      <w:r>
        <w:separator/>
      </w:r>
    </w:p>
    <w:p w14:paraId="1EC10EB9" w14:textId="77777777" w:rsidR="00170940" w:rsidRDefault="00170940"/>
  </w:footnote>
  <w:footnote w:type="continuationSeparator" w:id="0">
    <w:p w14:paraId="1BDEAD2D" w14:textId="77777777" w:rsidR="00170940" w:rsidRDefault="00170940" w:rsidP="00710659">
      <w:pPr>
        <w:spacing w:after="0" w:line="240" w:lineRule="auto"/>
      </w:pPr>
      <w:r>
        <w:continuationSeparator/>
      </w:r>
    </w:p>
    <w:p w14:paraId="48A663D9" w14:textId="77777777" w:rsidR="00170940" w:rsidRDefault="00170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7351" w14:textId="77777777" w:rsidR="0026483D" w:rsidRDefault="00264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sdtContent>
      <w:p w14:paraId="621609B7" w14:textId="77777777" w:rsidR="0026483D" w:rsidRDefault="0026483D" w:rsidP="008402F2">
        <w:pPr>
          <w:pStyle w:val="PageHead"/>
        </w:pPr>
        <w:r>
          <w:t>Lab - View the Switch MAC Address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75491"/>
    <w:rsid w:val="004869E3"/>
    <w:rsid w:val="00493FF9"/>
    <w:rsid w:val="004D40CB"/>
    <w:rsid w:val="00531E88"/>
    <w:rsid w:val="007C403F"/>
    <w:rsid w:val="00A11B6B"/>
    <w:rsid w:val="00BA5D62"/>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765B-E89F-4A5A-980B-CCDA709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DH</cp:lastModifiedBy>
  <cp:revision>2</cp:revision>
  <cp:lastPrinted>2019-10-04T14:40:00Z</cp:lastPrinted>
  <dcterms:created xsi:type="dcterms:W3CDTF">2019-12-03T00:08:00Z</dcterms:created>
  <dcterms:modified xsi:type="dcterms:W3CDTF">2019-12-03T00:08:00Z</dcterms:modified>
</cp:coreProperties>
</file>