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A88FE" w14:textId="225880B4" w:rsidR="004D36D7" w:rsidRPr="00FD4A68" w:rsidRDefault="005512EC" w:rsidP="007556B6">
      <w:pPr>
        <w:pStyle w:val="Title"/>
        <w:rPr>
          <w:rStyle w:val="LabTitleInstVersred"/>
          <w:b/>
          <w:color w:val="auto"/>
        </w:rPr>
      </w:pPr>
      <w:sdt>
        <w:sdtPr>
          <w:rPr>
            <w:b w:val="0"/>
            <w:color w:val="EE0000"/>
          </w:rPr>
          <w:alias w:val="Title"/>
          <w:tag w:val=""/>
          <w:id w:val="-487021785"/>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A74DB">
            <w:t>Lab - Install Wireshark</w:t>
          </w:r>
        </w:sdtContent>
      </w:sdt>
      <w:r w:rsidR="004D36D7" w:rsidRPr="00FD4A68">
        <w:t xml:space="preserve"> </w:t>
      </w:r>
    </w:p>
    <w:p w14:paraId="0095AAB7" w14:textId="77777777" w:rsidR="00D778DF" w:rsidRPr="00E70096" w:rsidRDefault="00D778DF" w:rsidP="00D452F4">
      <w:pPr>
        <w:pStyle w:val="Heading1"/>
      </w:pPr>
      <w:r w:rsidRPr="00E70096">
        <w:t>Objectives</w:t>
      </w:r>
    </w:p>
    <w:p w14:paraId="08C2CEA1" w14:textId="77777777" w:rsidR="00D778DF" w:rsidRPr="004C0909" w:rsidRDefault="007556B6" w:rsidP="007556B6">
      <w:pPr>
        <w:pStyle w:val="BodyTextL25"/>
      </w:pPr>
      <w:r>
        <w:t>Download and Install Wireshark</w:t>
      </w:r>
    </w:p>
    <w:p w14:paraId="347DA70B" w14:textId="77777777" w:rsidR="00D778DF" w:rsidRDefault="00D778DF" w:rsidP="00D452F4">
      <w:pPr>
        <w:pStyle w:val="Heading1"/>
      </w:pPr>
      <w:r w:rsidRPr="00E70096">
        <w:t>Background / Scenario</w:t>
      </w:r>
    </w:p>
    <w:p w14:paraId="537E2AF2" w14:textId="391D120F" w:rsidR="007556B6" w:rsidRDefault="007556B6" w:rsidP="007556B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w:t>
      </w:r>
      <w:r w:rsidR="001A2BCB">
        <w:t>,</w:t>
      </w:r>
      <w:r>
        <w:t xml:space="preserve"> or other specifications.</w:t>
      </w:r>
    </w:p>
    <w:p w14:paraId="2A427539" w14:textId="77777777" w:rsidR="007556B6" w:rsidRDefault="007556B6" w:rsidP="007556B6">
      <w:pPr>
        <w:pStyle w:val="BodyTextL25"/>
      </w:pPr>
      <w:r>
        <w:t>Wireshark is a useful tool for anyone working with networks and can be used with most labs in the CCNA courses for data analysis and troubleshooting. This lab provides instructions for downloading and installing Wireshark.</w:t>
      </w:r>
    </w:p>
    <w:p w14:paraId="5297CBB2" w14:textId="77777777" w:rsidR="00D778DF" w:rsidRPr="00E70096" w:rsidRDefault="00D778DF" w:rsidP="00D452F4">
      <w:pPr>
        <w:pStyle w:val="Heading1"/>
      </w:pPr>
      <w:r w:rsidRPr="00E70096">
        <w:t>Required Resources</w:t>
      </w:r>
    </w:p>
    <w:p w14:paraId="246E4A27" w14:textId="4FE7986A" w:rsidR="00334C33" w:rsidRDefault="007556B6" w:rsidP="00334C33">
      <w:pPr>
        <w:pStyle w:val="Bulletlevel1"/>
      </w:pPr>
      <w:r>
        <w:t>1</w:t>
      </w:r>
      <w:r w:rsidR="00334C33">
        <w:t xml:space="preserve"> PC (Windows with</w:t>
      </w:r>
      <w:r>
        <w:t xml:space="preserve"> </w:t>
      </w:r>
      <w:r w:rsidR="00811EBD">
        <w:t>i</w:t>
      </w:r>
      <w:r>
        <w:t>nternet access</w:t>
      </w:r>
      <w:r w:rsidR="00334C33">
        <w:t>)</w:t>
      </w:r>
    </w:p>
    <w:p w14:paraId="6F060161" w14:textId="77777777" w:rsidR="00125806" w:rsidRDefault="00125806" w:rsidP="00D452F4">
      <w:pPr>
        <w:pStyle w:val="Heading1"/>
      </w:pPr>
      <w:bookmarkStart w:id="0" w:name="_GoBack"/>
      <w:bookmarkEnd w:id="0"/>
      <w:r>
        <w:t>Instructions</w:t>
      </w:r>
    </w:p>
    <w:p w14:paraId="546FCBB1" w14:textId="77777777" w:rsidR="007556B6" w:rsidRDefault="007556B6" w:rsidP="007556B6">
      <w:pPr>
        <w:pStyle w:val="BodyTextL25"/>
      </w:pPr>
      <w:r>
        <w:t>Wireshark has become the industry standard packet-sniffer program used by network engineers. This open source software is available for many different operating systems, including Windows, Mac, and Linux. In this lab, you will download and install the Wireshark software program on your PC.</w:t>
      </w:r>
    </w:p>
    <w:p w14:paraId="5FE61D0A" w14:textId="77777777" w:rsidR="007556B6" w:rsidRDefault="007556B6" w:rsidP="007556B6">
      <w:pPr>
        <w:pStyle w:val="BodyTextL25"/>
      </w:pPr>
      <w:r w:rsidRPr="006D5207">
        <w:rPr>
          <w:b/>
        </w:rPr>
        <w:t>Note</w:t>
      </w:r>
      <w:r w:rsidRPr="008E7484">
        <w:t>:</w:t>
      </w:r>
      <w:r>
        <w:t xml:space="preserve"> Before downloading Wireshark, check with your instructor about the software download policy of your academy.</w:t>
      </w:r>
    </w:p>
    <w:p w14:paraId="19F4FD60" w14:textId="77777777" w:rsidR="007556B6" w:rsidRDefault="007556B6" w:rsidP="007556B6">
      <w:pPr>
        <w:pStyle w:val="Heading2"/>
      </w:pPr>
      <w:r>
        <w:t>Download Wireshark</w:t>
      </w:r>
      <w:r w:rsidRPr="007556B6">
        <w:t>.</w:t>
      </w:r>
    </w:p>
    <w:p w14:paraId="66A8FF33" w14:textId="77777777" w:rsidR="007556B6" w:rsidRDefault="007556B6" w:rsidP="007556B6">
      <w:pPr>
        <w:pStyle w:val="SubStepAlpha"/>
      </w:pPr>
      <w:r>
        <w:t xml:space="preserve">Wireshark can be downloaded from </w:t>
      </w:r>
      <w:hyperlink r:id="rId8" w:history="1">
        <w:r>
          <w:rPr>
            <w:rStyle w:val="Hyperlink"/>
          </w:rPr>
          <w:t>www.wireshark.org</w:t>
        </w:r>
      </w:hyperlink>
      <w:r>
        <w:t>.</w:t>
      </w:r>
    </w:p>
    <w:p w14:paraId="7C53319F" w14:textId="77777777" w:rsidR="007556B6" w:rsidRDefault="007556B6" w:rsidP="007556B6">
      <w:pPr>
        <w:pStyle w:val="SubStepAlpha"/>
      </w:pPr>
      <w:r>
        <w:t xml:space="preserve">Choose the software version you need based on your PC’s architecture and operating system. For instance, if you have a 64-bit PC running Windows, choose </w:t>
      </w:r>
      <w:r>
        <w:rPr>
          <w:b/>
        </w:rPr>
        <w:t>Windows Installer (64-bit)</w:t>
      </w:r>
      <w:r>
        <w:t>.</w:t>
      </w:r>
    </w:p>
    <w:p w14:paraId="1EA3A8C2" w14:textId="77777777" w:rsidR="007556B6" w:rsidRDefault="007556B6" w:rsidP="007556B6">
      <w:pPr>
        <w:pStyle w:val="BodyTextL50"/>
      </w:pPr>
      <w:r>
        <w:t xml:space="preserve">After </w:t>
      </w:r>
      <w:proofErr w:type="gramStart"/>
      <w:r>
        <w:t>making a selection</w:t>
      </w:r>
      <w:proofErr w:type="gramEnd"/>
      <w:r>
        <w:t xml:space="preserve">, the download should start. The location of the downloaded file depends on the browser and operating system that you use. For Windows users, the default location is the </w:t>
      </w:r>
      <w:r>
        <w:rPr>
          <w:b/>
        </w:rPr>
        <w:t>Downloads</w:t>
      </w:r>
      <w:r>
        <w:t xml:space="preserve"> folder.</w:t>
      </w:r>
    </w:p>
    <w:p w14:paraId="078DE808" w14:textId="77777777" w:rsidR="00CA35A2" w:rsidRDefault="00CA35A2" w:rsidP="00CA35A2">
      <w:pPr>
        <w:pStyle w:val="Heading2"/>
      </w:pPr>
      <w:r>
        <w:t>Install Wireshark.</w:t>
      </w:r>
    </w:p>
    <w:p w14:paraId="6A0B2E4E" w14:textId="77777777" w:rsidR="007556B6" w:rsidRDefault="007556B6" w:rsidP="007556B6">
      <w:pPr>
        <w:pStyle w:val="SubStepAlpha"/>
      </w:pPr>
      <w:r>
        <w:t xml:space="preserve">The downloaded file is named </w:t>
      </w:r>
      <w:r>
        <w:rPr>
          <w:b/>
        </w:rPr>
        <w:t>Wireshark-win64-x.x.x.exe</w:t>
      </w:r>
      <w:r>
        <w:t xml:space="preserve">, where </w:t>
      </w:r>
      <w:r>
        <w:rPr>
          <w:b/>
        </w:rPr>
        <w:t>x</w:t>
      </w:r>
      <w:r>
        <w:t xml:space="preserve"> represents the version number</w:t>
      </w:r>
      <w:r w:rsidR="001121E9">
        <w:t xml:space="preserve"> if you downloaded the 64bit version</w:t>
      </w:r>
      <w:r>
        <w:t>. Double-click the file to start the installation process.</w:t>
      </w:r>
    </w:p>
    <w:p w14:paraId="49FC5767" w14:textId="77777777" w:rsidR="007556B6" w:rsidRDefault="007556B6" w:rsidP="00BA22A0">
      <w:pPr>
        <w:pStyle w:val="BodyTextL50"/>
      </w:pPr>
      <w:r>
        <w:t xml:space="preserve">Respond to any security messages that may display on your screen. If you already have a copy of Wireshark on your PC, you will be prompted to uninstall the old version before installing the new version. It is recommended that you remove the old version of Wireshark prior to installing another version. Click </w:t>
      </w:r>
      <w:r>
        <w:rPr>
          <w:b/>
        </w:rPr>
        <w:t>Yes</w:t>
      </w:r>
      <w:r>
        <w:t xml:space="preserve"> to uninstall the previous version of Wireshark.</w:t>
      </w:r>
    </w:p>
    <w:p w14:paraId="70B1E7ED" w14:textId="07346EAB" w:rsidR="00CA35A2" w:rsidRDefault="007556B6" w:rsidP="00CA35A2">
      <w:pPr>
        <w:pStyle w:val="SubStepAlpha"/>
      </w:pPr>
      <w:r>
        <w:t xml:space="preserve">If this is </w:t>
      </w:r>
      <w:r w:rsidR="001A2BCB">
        <w:t>your</w:t>
      </w:r>
      <w:r>
        <w:t xml:space="preserve"> first time to install Wireshark, or after you have completed the uninstall process, you will navigate to the Wireshark Setup wizard. Click </w:t>
      </w:r>
      <w:r>
        <w:rPr>
          <w:b/>
        </w:rPr>
        <w:t>Next</w:t>
      </w:r>
      <w:r>
        <w:t>.</w:t>
      </w:r>
    </w:p>
    <w:p w14:paraId="741B634F" w14:textId="77777777" w:rsidR="007556B6" w:rsidRDefault="007556B6" w:rsidP="007556B6">
      <w:pPr>
        <w:pStyle w:val="SubStepAlpha"/>
      </w:pPr>
      <w:r>
        <w:t xml:space="preserve">Continue advancing through the installation process. Click </w:t>
      </w:r>
      <w:r>
        <w:rPr>
          <w:b/>
        </w:rPr>
        <w:t>I Agree</w:t>
      </w:r>
      <w:r>
        <w:t xml:space="preserve"> when the License Agreement window displays.</w:t>
      </w:r>
    </w:p>
    <w:p w14:paraId="59BDC369" w14:textId="77777777" w:rsidR="007556B6" w:rsidRDefault="007556B6" w:rsidP="007556B6">
      <w:pPr>
        <w:pStyle w:val="SubStepAlpha"/>
      </w:pPr>
      <w:r>
        <w:lastRenderedPageBreak/>
        <w:t xml:space="preserve">Keep the default settings on the Choose Components window and click </w:t>
      </w:r>
      <w:r>
        <w:rPr>
          <w:b/>
        </w:rPr>
        <w:t>Next</w:t>
      </w:r>
      <w:r>
        <w:t>.</w:t>
      </w:r>
    </w:p>
    <w:p w14:paraId="5FFE7AC5" w14:textId="77777777" w:rsidR="007556B6" w:rsidRDefault="007556B6" w:rsidP="007556B6">
      <w:pPr>
        <w:pStyle w:val="SubStepAlpha"/>
      </w:pPr>
      <w:r>
        <w:t xml:space="preserve">Choose your desired shortcut options and click </w:t>
      </w:r>
      <w:r>
        <w:rPr>
          <w:b/>
        </w:rPr>
        <w:t>Next</w:t>
      </w:r>
      <w:r>
        <w:t>.</w:t>
      </w:r>
    </w:p>
    <w:p w14:paraId="40B8B96C" w14:textId="77777777" w:rsidR="007556B6" w:rsidRDefault="007556B6" w:rsidP="007556B6">
      <w:pPr>
        <w:pStyle w:val="SubStepAlpha"/>
      </w:pPr>
      <w:r>
        <w:t xml:space="preserve">You can change the installation location of Wireshark, but unless you have limited disk space, it is recommended that you keep the default location. Click </w:t>
      </w:r>
      <w:r>
        <w:rPr>
          <w:b/>
        </w:rPr>
        <w:t>Next</w:t>
      </w:r>
      <w:r>
        <w:t xml:space="preserve"> to continue.</w:t>
      </w:r>
    </w:p>
    <w:p w14:paraId="09AE469E" w14:textId="77777777" w:rsidR="007556B6" w:rsidRDefault="007556B6" w:rsidP="007556B6">
      <w:pPr>
        <w:pStyle w:val="SubStepAlpha"/>
      </w:pPr>
      <w:r>
        <w:t xml:space="preserve">To capture live network data, </w:t>
      </w:r>
      <w:proofErr w:type="spellStart"/>
      <w:r>
        <w:t>Npcap</w:t>
      </w:r>
      <w:proofErr w:type="spellEnd"/>
      <w:r>
        <w:t xml:space="preserve"> must be installed on your PC. If </w:t>
      </w:r>
      <w:proofErr w:type="spellStart"/>
      <w:r>
        <w:t>Npcap</w:t>
      </w:r>
      <w:proofErr w:type="spellEnd"/>
      <w:r>
        <w:t xml:space="preserve"> is already installed on your PC, the Install check box will be unchecked. If your installed version of </w:t>
      </w:r>
      <w:proofErr w:type="spellStart"/>
      <w:r>
        <w:t>Npcap</w:t>
      </w:r>
      <w:proofErr w:type="spellEnd"/>
      <w:r>
        <w:t xml:space="preserve"> is older than the version that comes with Wireshark, it is recommended that you allow the newer version to be installed by clicking the </w:t>
      </w:r>
      <w:r>
        <w:rPr>
          <w:b/>
        </w:rPr>
        <w:t xml:space="preserve">Install </w:t>
      </w:r>
      <w:proofErr w:type="spellStart"/>
      <w:r>
        <w:rPr>
          <w:b/>
        </w:rPr>
        <w:t>Npcap</w:t>
      </w:r>
      <w:proofErr w:type="spellEnd"/>
      <w:r>
        <w:rPr>
          <w:b/>
        </w:rPr>
        <w:t xml:space="preserve"> </w:t>
      </w:r>
      <w:proofErr w:type="spellStart"/>
      <w:r>
        <w:rPr>
          <w:b/>
        </w:rPr>
        <w:t>x.x.x</w:t>
      </w:r>
      <w:proofErr w:type="spellEnd"/>
      <w:r>
        <w:t xml:space="preserve"> (version number) check box.</w:t>
      </w:r>
      <w:r w:rsidR="001121E9">
        <w:t xml:space="preserve"> Click </w:t>
      </w:r>
      <w:r w:rsidR="001121E9">
        <w:rPr>
          <w:b/>
        </w:rPr>
        <w:t>Next</w:t>
      </w:r>
      <w:r w:rsidR="001121E9">
        <w:t xml:space="preserve"> to continue.</w:t>
      </w:r>
    </w:p>
    <w:p w14:paraId="7DD7E1D4" w14:textId="77777777" w:rsidR="007556B6" w:rsidRDefault="007556B6" w:rsidP="007556B6">
      <w:pPr>
        <w:pStyle w:val="SubStepAlpha"/>
      </w:pPr>
      <w:r>
        <w:rPr>
          <w:b/>
        </w:rPr>
        <w:t xml:space="preserve">Do NOT </w:t>
      </w:r>
      <w:r>
        <w:t xml:space="preserve">install </w:t>
      </w:r>
      <w:proofErr w:type="spellStart"/>
      <w:r>
        <w:t>USBPcap</w:t>
      </w:r>
      <w:proofErr w:type="spellEnd"/>
      <w:r>
        <w:t xml:space="preserve"> for normal traffic capture. </w:t>
      </w:r>
      <w:r>
        <w:rPr>
          <w:b/>
        </w:rPr>
        <w:t xml:space="preserve">Do NOT select the checkbox to install </w:t>
      </w:r>
      <w:proofErr w:type="spellStart"/>
      <w:r>
        <w:rPr>
          <w:b/>
        </w:rPr>
        <w:t>USBPcap</w:t>
      </w:r>
      <w:proofErr w:type="spellEnd"/>
      <w:r>
        <w:t xml:space="preserve">. </w:t>
      </w:r>
      <w:proofErr w:type="spellStart"/>
      <w:r>
        <w:t>USBPcap</w:t>
      </w:r>
      <w:proofErr w:type="spellEnd"/>
      <w:r>
        <w:t xml:space="preserve"> is experimental, and it could cause USB problems on your PC. Click </w:t>
      </w:r>
      <w:r>
        <w:rPr>
          <w:b/>
        </w:rPr>
        <w:t xml:space="preserve">Install </w:t>
      </w:r>
      <w:r>
        <w:t>to continue.</w:t>
      </w:r>
    </w:p>
    <w:p w14:paraId="5DFF7853" w14:textId="77777777" w:rsidR="007556B6" w:rsidRDefault="007556B6" w:rsidP="007556B6">
      <w:pPr>
        <w:pStyle w:val="SubStepAlpha"/>
      </w:pPr>
      <w:r>
        <w:t xml:space="preserve">Wireshark starts </w:t>
      </w:r>
      <w:r w:rsidR="005A21B6">
        <w:t>installing its files and</w:t>
      </w:r>
      <w:r>
        <w:t xml:space="preserve"> displays with the status of the installation.</w:t>
      </w:r>
    </w:p>
    <w:p w14:paraId="2CB8012A" w14:textId="77777777" w:rsidR="007556B6" w:rsidRDefault="005A21B6" w:rsidP="007556B6">
      <w:pPr>
        <w:pStyle w:val="SubStepAlpha"/>
      </w:pPr>
      <w:r>
        <w:t xml:space="preserve">In a separate window, accept the license agreement in </w:t>
      </w:r>
      <w:r w:rsidR="007556B6">
        <w:t xml:space="preserve">the </w:t>
      </w:r>
      <w:proofErr w:type="spellStart"/>
      <w:r w:rsidR="007556B6">
        <w:t>Npcap</w:t>
      </w:r>
      <w:proofErr w:type="spellEnd"/>
      <w:r w:rsidR="007556B6">
        <w:t xml:space="preserve"> Setup Wizard if installing </w:t>
      </w:r>
      <w:proofErr w:type="spellStart"/>
      <w:r w:rsidR="007556B6">
        <w:t>Npcap</w:t>
      </w:r>
      <w:proofErr w:type="spellEnd"/>
      <w:r w:rsidR="007556B6">
        <w:t xml:space="preserve">. Click </w:t>
      </w:r>
      <w:r w:rsidR="007556B6">
        <w:rPr>
          <w:b/>
        </w:rPr>
        <w:t xml:space="preserve">I Agree </w:t>
      </w:r>
      <w:r w:rsidR="007556B6">
        <w:t xml:space="preserve">to continue. Click </w:t>
      </w:r>
      <w:r w:rsidR="007556B6">
        <w:rPr>
          <w:b/>
        </w:rPr>
        <w:t xml:space="preserve">Install </w:t>
      </w:r>
      <w:r w:rsidR="007556B6">
        <w:t xml:space="preserve">to install </w:t>
      </w:r>
      <w:proofErr w:type="spellStart"/>
      <w:r w:rsidR="007556B6">
        <w:t>Npcap</w:t>
      </w:r>
      <w:proofErr w:type="spellEnd"/>
      <w:r w:rsidR="007556B6">
        <w:t xml:space="preserve">. Click </w:t>
      </w:r>
      <w:r w:rsidR="007556B6">
        <w:rPr>
          <w:b/>
        </w:rPr>
        <w:t xml:space="preserve">Next </w:t>
      </w:r>
      <w:r w:rsidR="007556B6">
        <w:t xml:space="preserve">to finish the </w:t>
      </w:r>
      <w:proofErr w:type="spellStart"/>
      <w:r w:rsidR="007556B6">
        <w:t>Npcap</w:t>
      </w:r>
      <w:proofErr w:type="spellEnd"/>
      <w:r w:rsidR="007556B6">
        <w:t xml:space="preserve"> installation </w:t>
      </w:r>
      <w:r w:rsidR="007556B6" w:rsidRPr="00D0137A">
        <w:t xml:space="preserve">and </w:t>
      </w:r>
      <w:r w:rsidR="007556B6">
        <w:t xml:space="preserve">click </w:t>
      </w:r>
      <w:r w:rsidR="007556B6">
        <w:rPr>
          <w:b/>
        </w:rPr>
        <w:t>Finish</w:t>
      </w:r>
      <w:r w:rsidR="007556B6">
        <w:t xml:space="preserve"> to exit the </w:t>
      </w:r>
      <w:proofErr w:type="spellStart"/>
      <w:r w:rsidR="007556B6">
        <w:t>Npcap</w:t>
      </w:r>
      <w:proofErr w:type="spellEnd"/>
      <w:r w:rsidR="007556B6">
        <w:t xml:space="preserve"> installation.</w:t>
      </w:r>
    </w:p>
    <w:p w14:paraId="2A116926" w14:textId="77777777" w:rsidR="007556B6" w:rsidRDefault="007556B6" w:rsidP="007556B6">
      <w:pPr>
        <w:pStyle w:val="SubStepAlpha"/>
      </w:pPr>
      <w:r>
        <w:t xml:space="preserve">Click </w:t>
      </w:r>
      <w:r>
        <w:rPr>
          <w:b/>
        </w:rPr>
        <w:t>Next</w:t>
      </w:r>
      <w:r>
        <w:t xml:space="preserve"> when the Wireshark installation is complete.</w:t>
      </w:r>
    </w:p>
    <w:p w14:paraId="78FB95D1" w14:textId="511595AB" w:rsidR="00C162C0" w:rsidRDefault="007556B6" w:rsidP="00CA35A2">
      <w:pPr>
        <w:pStyle w:val="SubStepAlpha"/>
      </w:pPr>
      <w:r>
        <w:t xml:space="preserve">Click </w:t>
      </w:r>
      <w:r>
        <w:rPr>
          <w:b/>
        </w:rPr>
        <w:t>Finish</w:t>
      </w:r>
      <w:r>
        <w:t xml:space="preserve"> to complete the Wireshark install process. Reboot the computer if necessary.</w:t>
      </w:r>
    </w:p>
    <w:p w14:paraId="441B97F7" w14:textId="5529DB2F" w:rsidR="00157DD5" w:rsidRPr="007556B6" w:rsidRDefault="00157DD5" w:rsidP="00157DD5">
      <w:pPr>
        <w:pStyle w:val="ConfigWindow"/>
        <w:rPr>
          <w:rStyle w:val="DevConfigGray"/>
          <w:rFonts w:ascii="Arial" w:hAnsi="Arial"/>
          <w:shd w:val="clear" w:color="auto" w:fill="auto"/>
        </w:rPr>
      </w:pPr>
      <w:r>
        <w:t>End of Document</w:t>
      </w:r>
    </w:p>
    <w:sectPr w:rsidR="00157DD5" w:rsidRPr="007556B6"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D8A78" w14:textId="77777777" w:rsidR="005512EC" w:rsidRDefault="005512EC" w:rsidP="00710659">
      <w:pPr>
        <w:spacing w:after="0" w:line="240" w:lineRule="auto"/>
      </w:pPr>
      <w:r>
        <w:separator/>
      </w:r>
    </w:p>
    <w:p w14:paraId="1F55CC80" w14:textId="77777777" w:rsidR="005512EC" w:rsidRDefault="005512EC"/>
  </w:endnote>
  <w:endnote w:type="continuationSeparator" w:id="0">
    <w:p w14:paraId="5B36D9AE" w14:textId="77777777" w:rsidR="005512EC" w:rsidRDefault="005512EC" w:rsidP="00710659">
      <w:pPr>
        <w:spacing w:after="0" w:line="240" w:lineRule="auto"/>
      </w:pPr>
      <w:r>
        <w:continuationSeparator/>
      </w:r>
    </w:p>
    <w:p w14:paraId="6249BCE1" w14:textId="77777777" w:rsidR="005512EC" w:rsidRDefault="00551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9A2C6"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6234" w14:textId="0A7349C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A74DB">
          <w:t>2013</w:t>
        </w:r>
      </w:sdtContent>
    </w:sdt>
    <w:r>
      <w:t xml:space="preserve"> - </w:t>
    </w:r>
    <w:r>
      <w:fldChar w:fldCharType="begin"/>
    </w:r>
    <w:r>
      <w:instrText xml:space="preserve"> SAVEDATE  \@ "yyyy"  \* MERGEFORMAT </w:instrText>
    </w:r>
    <w:r>
      <w:fldChar w:fldCharType="separate"/>
    </w:r>
    <w:r w:rsidR="005E1EE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223D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223D8">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1D8A0" w14:textId="4ADD2EC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A74DB">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E1EEE">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22A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22A0">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450D3" w14:textId="77777777" w:rsidR="005512EC" w:rsidRDefault="005512EC" w:rsidP="00710659">
      <w:pPr>
        <w:spacing w:after="0" w:line="240" w:lineRule="auto"/>
      </w:pPr>
      <w:r>
        <w:separator/>
      </w:r>
    </w:p>
    <w:p w14:paraId="2A4D6953" w14:textId="77777777" w:rsidR="005512EC" w:rsidRDefault="005512EC"/>
  </w:footnote>
  <w:footnote w:type="continuationSeparator" w:id="0">
    <w:p w14:paraId="640FAB49" w14:textId="77777777" w:rsidR="005512EC" w:rsidRDefault="005512EC" w:rsidP="00710659">
      <w:pPr>
        <w:spacing w:after="0" w:line="240" w:lineRule="auto"/>
      </w:pPr>
      <w:r>
        <w:continuationSeparator/>
      </w:r>
    </w:p>
    <w:p w14:paraId="482B01C9" w14:textId="77777777" w:rsidR="005512EC" w:rsidRDefault="005512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483A1"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EndPr/>
    <w:sdtContent>
      <w:p w14:paraId="4FA25DAA" w14:textId="77777777" w:rsidR="00926CB2" w:rsidRDefault="00BA74DB" w:rsidP="008402F2">
        <w:pPr>
          <w:pStyle w:val="PageHead"/>
        </w:pPr>
        <w:r>
          <w:t>Lab - Install Wireshark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96C26" w14:textId="77777777" w:rsidR="00926CB2" w:rsidRDefault="00882B63" w:rsidP="006C3FCF">
    <w:pPr>
      <w:ind w:left="-288"/>
    </w:pPr>
    <w:r>
      <w:rPr>
        <w:noProof/>
      </w:rPr>
      <w:drawing>
        <wp:inline distT="0" distB="0" distL="0" distR="0" wp14:anchorId="684CB71E" wp14:editId="6219F27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9A0E9A1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4DB"/>
    <w:rsid w:val="00001BDF"/>
    <w:rsid w:val="0000380F"/>
    <w:rsid w:val="00004175"/>
    <w:rsid w:val="000059C9"/>
    <w:rsid w:val="00006F6C"/>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1E9"/>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DD5"/>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2BCB"/>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245"/>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66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4B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2DAD"/>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12EC"/>
    <w:rsid w:val="005538C8"/>
    <w:rsid w:val="00554B4E"/>
    <w:rsid w:val="00556C02"/>
    <w:rsid w:val="00561BB2"/>
    <w:rsid w:val="00563249"/>
    <w:rsid w:val="00570A65"/>
    <w:rsid w:val="005762B1"/>
    <w:rsid w:val="00580456"/>
    <w:rsid w:val="00580E73"/>
    <w:rsid w:val="00592329"/>
    <w:rsid w:val="00593386"/>
    <w:rsid w:val="00596998"/>
    <w:rsid w:val="0059790F"/>
    <w:rsid w:val="005A21B6"/>
    <w:rsid w:val="005A6E62"/>
    <w:rsid w:val="005B2FB3"/>
    <w:rsid w:val="005B4023"/>
    <w:rsid w:val="005D2B29"/>
    <w:rsid w:val="005D354A"/>
    <w:rsid w:val="005D3E53"/>
    <w:rsid w:val="005D506C"/>
    <w:rsid w:val="005E1EEE"/>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6B6"/>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43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EBD"/>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649"/>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22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81F"/>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2A0"/>
    <w:rsid w:val="00BA2B50"/>
    <w:rsid w:val="00BA6972"/>
    <w:rsid w:val="00BA74DB"/>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23D8"/>
    <w:rsid w:val="00C23E16"/>
    <w:rsid w:val="00C27E37"/>
    <w:rsid w:val="00C32713"/>
    <w:rsid w:val="00C351B8"/>
    <w:rsid w:val="00C410D9"/>
    <w:rsid w:val="00C44DB7"/>
    <w:rsid w:val="00C4510A"/>
    <w:rsid w:val="00C47F2E"/>
    <w:rsid w:val="00C52BA6"/>
    <w:rsid w:val="00C53C80"/>
    <w:rsid w:val="00C57A1A"/>
    <w:rsid w:val="00C60BBD"/>
    <w:rsid w:val="00C6258F"/>
    <w:rsid w:val="00C62C41"/>
    <w:rsid w:val="00C63DF6"/>
    <w:rsid w:val="00C63E58"/>
    <w:rsid w:val="00C6495E"/>
    <w:rsid w:val="00C665A2"/>
    <w:rsid w:val="00C670EE"/>
    <w:rsid w:val="00C67E3B"/>
    <w:rsid w:val="00C71F4C"/>
    <w:rsid w:val="00C73E03"/>
    <w:rsid w:val="00C77B29"/>
    <w:rsid w:val="00C80871"/>
    <w:rsid w:val="00C87039"/>
    <w:rsid w:val="00C8718B"/>
    <w:rsid w:val="00C872E4"/>
    <w:rsid w:val="00C878D9"/>
    <w:rsid w:val="00C90311"/>
    <w:rsid w:val="00C91C26"/>
    <w:rsid w:val="00CA2BB2"/>
    <w:rsid w:val="00CA35A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4B7F"/>
    <w:rsid w:val="00F4135D"/>
    <w:rsid w:val="00F41F1B"/>
    <w:rsid w:val="00F46BD9"/>
    <w:rsid w:val="00F60BE0"/>
    <w:rsid w:val="00F6280E"/>
    <w:rsid w:val="00F666EC"/>
    <w:rsid w:val="00F7050A"/>
    <w:rsid w:val="00F723A1"/>
    <w:rsid w:val="00F75533"/>
    <w:rsid w:val="00F8036D"/>
    <w:rsid w:val="00F809DC"/>
    <w:rsid w:val="00F86EB0"/>
    <w:rsid w:val="00FA154B"/>
    <w:rsid w:val="00FA3811"/>
    <w:rsid w:val="00FA3B9F"/>
    <w:rsid w:val="00FA3F06"/>
    <w:rsid w:val="00FA4A26"/>
    <w:rsid w:val="00FA7084"/>
    <w:rsid w:val="00FA7BEF"/>
    <w:rsid w:val="00FB1105"/>
    <w:rsid w:val="00FB1929"/>
    <w:rsid w:val="00FB3E66"/>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6EC71"/>
  <w15:docId w15:val="{26EE7F65-A11E-445E-8FC5-A73AA065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556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556B6"/>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7556B6"/>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CA35A2"/>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57DD5"/>
    <w:pPr>
      <w:spacing w:before="0" w:after="0"/>
    </w:pPr>
    <w:rPr>
      <w:i/>
      <w:color w:val="FFFFFF" w:themeColor="background1"/>
    </w:rPr>
  </w:style>
  <w:style w:type="paragraph" w:customStyle="1" w:styleId="SubStepAlpha">
    <w:name w:val="SubStep Alpha"/>
    <w:basedOn w:val="BodyTextL25"/>
    <w:qFormat/>
    <w:rsid w:val="007556B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556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7556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CA35A2"/>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7556B6"/>
    <w:rPr>
      <w:color w:val="0000FF" w:themeColor="hyperlink"/>
      <w:u w:val="single"/>
    </w:rPr>
  </w:style>
  <w:style w:type="character" w:customStyle="1" w:styleId="BodyTextL25Char">
    <w:name w:val="Body Text L25 Char"/>
    <w:link w:val="BodyTextL25"/>
    <w:rsid w:val="007556B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F44FAC41D0420ABA51E00C6A1DC5E7"/>
        <w:category>
          <w:name w:val="General"/>
          <w:gallery w:val="placeholder"/>
        </w:category>
        <w:types>
          <w:type w:val="bbPlcHdr"/>
        </w:types>
        <w:behaviors>
          <w:behavior w:val="content"/>
        </w:behaviors>
        <w:guid w:val="{71317AC2-98C0-4CEB-9F32-174AB78C2716}"/>
      </w:docPartPr>
      <w:docPartBody>
        <w:p w:rsidR="00FE3BBC" w:rsidRDefault="00971808">
          <w:pPr>
            <w:pStyle w:val="DAF44FAC41D0420ABA51E00C6A1DC5E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08"/>
    <w:rsid w:val="000E66AC"/>
    <w:rsid w:val="00953421"/>
    <w:rsid w:val="00971808"/>
    <w:rsid w:val="00A84FF8"/>
    <w:rsid w:val="00BE4AB0"/>
    <w:rsid w:val="00DF45B9"/>
    <w:rsid w:val="00FE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44FAC41D0420ABA51E00C6A1DC5E7">
    <w:name w:val="DAF44FAC41D0420ABA51E00C6A1DC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F4F5A8-2C05-45F5-A282-CA034097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 Install Wireshark</vt:lpstr>
    </vt:vector>
  </TitlesOfParts>
  <Company>Cisco Systems, Inc.</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Install Wireshark</dc:title>
  <dc:creator>SP</dc:creator>
  <dc:description>2013</dc:description>
  <cp:lastModifiedBy>DH</cp:lastModifiedBy>
  <cp:revision>2</cp:revision>
  <dcterms:created xsi:type="dcterms:W3CDTF">2019-11-25T21:40:00Z</dcterms:created>
  <dcterms:modified xsi:type="dcterms:W3CDTF">2019-11-25T21:40:00Z</dcterms:modified>
</cp:coreProperties>
</file>